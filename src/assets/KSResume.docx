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3986" w14:textId="77777777" w:rsidR="00FE0204" w:rsidRDefault="00FE02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10B20B4" wp14:editId="42F24BF8">
                <wp:simplePos x="0" y="0"/>
                <wp:positionH relativeFrom="page">
                  <wp:posOffset>327660</wp:posOffset>
                </wp:positionH>
                <wp:positionV relativeFrom="page">
                  <wp:posOffset>327660</wp:posOffset>
                </wp:positionV>
                <wp:extent cx="7132320" cy="9418320"/>
                <wp:effectExtent l="0" t="0" r="27940" b="2413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2320" cy="9418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91800</wp14:pctWidth>
                </wp14:sizeRelH>
                <wp14:sizeRelV relativeFrom="page">
                  <wp14:pctHeight>93700</wp14:pctHeight>
                </wp14:sizeRelV>
              </wp:anchor>
            </w:drawing>
          </mc:Choice>
          <mc:Fallback>
            <w:pict>
              <v:rect w14:anchorId="10FF5B2F" id="Rectangle 3" o:spid="_x0000_s1026" alt="&quot;&quot;" style="position:absolute;margin-left:25.8pt;margin-top:25.8pt;width:561.6pt;height:741.6pt;z-index:-251657216;visibility:visible;mso-wrap-style:square;mso-width-percent:918;mso-height-percent:937;mso-wrap-distance-left:9pt;mso-wrap-distance-top:0;mso-wrap-distance-right:9pt;mso-wrap-distance-bottom:0;mso-position-horizontal:absolute;mso-position-horizontal-relative:page;mso-position-vertical:absolute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" filled="f" strokecolor="#d8d8d8 [2732]" strokeweight=".5pt">
                <w10:wrap anchorx="page" anchory="page"/>
                <w10:anchorlock/>
              </v:rect>
            </w:pict>
          </mc:Fallback>
        </mc:AlternateContent>
      </w:r>
    </w:p>
    <w:tbl>
      <w:tblPr>
        <w:tblStyle w:val="PlainTable2"/>
        <w:tblW w:w="5000" w:type="pct"/>
        <w:tblInd w:w="-81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14:paraId="68E85A4F" w14:textId="77777777" w:rsidTr="00A54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60" w:type="dxa"/>
          </w:tcPr>
          <w:p w14:paraId="224269FA" w14:textId="5B996011" w:rsidR="00384F21" w:rsidRPr="00384F21" w:rsidRDefault="005C14EE" w:rsidP="004F54F0">
            <w:pPr>
              <w:pStyle w:val="Title"/>
            </w:pPr>
            <w:r>
              <w:t>Keir Smith</w:t>
            </w:r>
          </w:p>
        </w:tc>
      </w:tr>
    </w:tbl>
    <w:tbl>
      <w:tblPr>
        <w:tblStyle w:val="TableGridLight"/>
        <w:tblW w:w="5968" w:type="pct"/>
        <w:tblInd w:w="-905" w:type="dxa"/>
        <w:tblLayout w:type="fixed"/>
        <w:tblLook w:val="0620" w:firstRow="1" w:lastRow="0" w:firstColumn="0" w:lastColumn="0" w:noHBand="1" w:noVBand="1"/>
        <w:tblDescription w:val="First table is for your name, second table is contact info, third table is the main part of the resume"/>
      </w:tblPr>
      <w:tblGrid>
        <w:gridCol w:w="2164"/>
        <w:gridCol w:w="3416"/>
        <w:gridCol w:w="5580"/>
      </w:tblGrid>
      <w:tr w:rsidR="00910CBB" w14:paraId="1620E4DB" w14:textId="77777777" w:rsidTr="00A54B8C">
        <w:trPr>
          <w:trHeight w:val="1250"/>
        </w:trPr>
        <w:tc>
          <w:tcPr>
            <w:tcW w:w="5580" w:type="dxa"/>
            <w:gridSpan w:val="2"/>
          </w:tcPr>
          <w:p w14:paraId="34DD80C6" w14:textId="1C4DC308" w:rsidR="00910CBB" w:rsidRPr="008C4C6E" w:rsidRDefault="005C14EE" w:rsidP="00F14524">
            <w:pPr>
              <w:pStyle w:val="ContactInfo"/>
              <w:rPr>
                <w:rFonts w:cstheme="minorHAnsi"/>
              </w:rPr>
            </w:pPr>
            <w:r w:rsidRPr="008C4C6E">
              <w:rPr>
                <w:rFonts w:cstheme="minorHAnsi"/>
              </w:rPr>
              <w:t>(229) 712-0032</w:t>
            </w:r>
          </w:p>
          <w:p w14:paraId="30A1F5A9" w14:textId="08AC0893" w:rsidR="00910CBB" w:rsidRPr="008C4C6E" w:rsidRDefault="005C14EE" w:rsidP="00F14524">
            <w:pPr>
              <w:pStyle w:val="ContactInfo"/>
              <w:rPr>
                <w:rFonts w:cstheme="minorHAnsi"/>
              </w:rPr>
            </w:pPr>
            <w:r w:rsidRPr="008C4C6E">
              <w:rPr>
                <w:rFonts w:cstheme="minorHAnsi"/>
              </w:rPr>
              <w:t>Brunswick, GA</w:t>
            </w:r>
          </w:p>
        </w:tc>
        <w:tc>
          <w:tcPr>
            <w:tcW w:w="5580" w:type="dxa"/>
          </w:tcPr>
          <w:p w14:paraId="505A240B" w14:textId="606F1586" w:rsidR="00910CBB" w:rsidRPr="008C4C6E" w:rsidRDefault="005C14EE" w:rsidP="00F14524">
            <w:pPr>
              <w:pStyle w:val="ContactInfoRight"/>
              <w:rPr>
                <w:rFonts w:cstheme="minorHAnsi"/>
              </w:rPr>
            </w:pPr>
            <w:r w:rsidRPr="008C4C6E">
              <w:rPr>
                <w:rFonts w:cstheme="minorHAnsi"/>
              </w:rPr>
              <w:t>Keirl.smith@gmail.com</w:t>
            </w:r>
          </w:p>
          <w:p w14:paraId="2D25970F" w14:textId="642DFE8D" w:rsidR="00910CBB" w:rsidRPr="008C4C6E" w:rsidRDefault="005C14EE" w:rsidP="00F14524">
            <w:pPr>
              <w:pStyle w:val="ContactInfoRight"/>
              <w:rPr>
                <w:rFonts w:cstheme="minorHAnsi"/>
              </w:rPr>
            </w:pPr>
            <w:r w:rsidRPr="008C4C6E">
              <w:rPr>
                <w:rFonts w:cstheme="minorHAnsi"/>
              </w:rPr>
              <w:t>www.linkedin.com/in/keir-smith-8195a662/</w:t>
            </w:r>
          </w:p>
        </w:tc>
      </w:tr>
      <w:tr w:rsidR="001E5C69" w14:paraId="2D414747" w14:textId="77777777" w:rsidTr="00A54B8C">
        <w:tc>
          <w:tcPr>
            <w:tcW w:w="2164" w:type="dxa"/>
          </w:tcPr>
          <w:p w14:paraId="06F86733" w14:textId="77777777" w:rsidR="001E5C69" w:rsidRPr="00024E30" w:rsidRDefault="00000000" w:rsidP="002B7E4E">
            <w:pPr>
              <w:pStyle w:val="Heading1"/>
            </w:pPr>
            <w:sdt>
              <w:sdtPr>
                <w:alias w:val="Objective:"/>
                <w:tag w:val="Objective:"/>
                <w:id w:val="5444144"/>
                <w:placeholder>
                  <w:docPart w:val="02A09830AF95416CA0E717F598AD33CE"/>
                </w:placeholder>
                <w:temporary/>
                <w:showingPlcHdr/>
                <w15:appearance w15:val="hidden"/>
              </w:sdtPr>
              <w:sdtContent>
                <w:r w:rsidR="00D13586">
                  <w:t>Objective</w:t>
                </w:r>
              </w:sdtContent>
            </w:sdt>
          </w:p>
        </w:tc>
        <w:tc>
          <w:tcPr>
            <w:tcW w:w="8996" w:type="dxa"/>
            <w:gridSpan w:val="2"/>
          </w:tcPr>
          <w:p w14:paraId="60A0C98E" w14:textId="490CB113" w:rsidR="005C14EE" w:rsidRPr="008C4C6E" w:rsidRDefault="005C14EE" w:rsidP="005C14EE">
            <w:pPr>
              <w:pStyle w:val="BodyText"/>
              <w:spacing w:line="297" w:lineRule="auto"/>
              <w:ind w:left="160"/>
              <w:rPr>
                <w:rFonts w:asciiTheme="minorHAnsi" w:hAnsiTheme="minorHAnsi" w:cstheme="minorHAnsi"/>
                <w:sz w:val="22"/>
                <w:szCs w:val="22"/>
              </w:rPr>
            </w:pPr>
            <w:r w:rsidRPr="008C4C6E">
              <w:rPr>
                <w:rFonts w:asciiTheme="minorHAnsi" w:hAnsiTheme="minorHAnsi" w:cstheme="minorHAnsi"/>
                <w:sz w:val="22"/>
                <w:szCs w:val="22"/>
              </w:rPr>
              <w:t>Hard-working student programmer with a flair for creating elegant solutions and applications efficiently, and accurately. As a student programmer, I have gained experience in creating responsive web pages using HTML, CSS, Bootstrap, and JavaScript. I have also gained experience in creating applications and packaging applications with Docker. This also enabled me to gain experience in managing databases with SQL (PostgreSQL).</w:t>
            </w:r>
          </w:p>
          <w:p w14:paraId="029BC781" w14:textId="54046E6A" w:rsidR="00384F21" w:rsidRPr="008C4C6E" w:rsidRDefault="00384F21" w:rsidP="006E1E22">
            <w:pPr>
              <w:rPr>
                <w:rFonts w:cstheme="minorHAnsi"/>
              </w:rPr>
            </w:pPr>
          </w:p>
        </w:tc>
      </w:tr>
      <w:tr w:rsidR="00910CBB" w14:paraId="4D85EA09" w14:textId="77777777" w:rsidTr="00A54B8C">
        <w:sdt>
          <w:sdtPr>
            <w:alias w:val="Experience:"/>
            <w:tag w:val="Experience:"/>
            <w:id w:val="5444170"/>
            <w:placeholder>
              <w:docPart w:val="2FA5E4DC0AE6496AB72F4B870690CA46"/>
            </w:placeholder>
            <w:temporary/>
            <w:showingPlcHdr/>
            <w15:appearance w15:val="hidden"/>
          </w:sdtPr>
          <w:sdtContent>
            <w:tc>
              <w:tcPr>
                <w:tcW w:w="2164" w:type="dxa"/>
              </w:tcPr>
              <w:p w14:paraId="2CDAE3C0" w14:textId="77777777" w:rsidR="00910CBB" w:rsidRPr="00024E30" w:rsidRDefault="00D13586" w:rsidP="002B7E4E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8996" w:type="dxa"/>
            <w:gridSpan w:val="2"/>
          </w:tcPr>
          <w:p w14:paraId="55F62907" w14:textId="3018501C" w:rsidR="00D13586" w:rsidRPr="00324E11" w:rsidRDefault="00184C48" w:rsidP="00184C48">
            <w:pPr>
              <w:pStyle w:val="Heading2"/>
              <w:rPr>
                <w:rFonts w:cstheme="minorHAnsi"/>
                <w:sz w:val="28"/>
                <w:szCs w:val="28"/>
              </w:rPr>
            </w:pPr>
            <w:r w:rsidRPr="00324E11">
              <w:rPr>
                <w:rFonts w:cstheme="minorHAnsi"/>
                <w:sz w:val="28"/>
                <w:szCs w:val="28"/>
              </w:rPr>
              <w:t>10/2019-Present</w:t>
            </w:r>
          </w:p>
          <w:p w14:paraId="538D8759" w14:textId="6CEB302C" w:rsidR="00184C48" w:rsidRPr="008C4C6E" w:rsidRDefault="00184C48" w:rsidP="00184C4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C4C6E">
              <w:rPr>
                <w:rFonts w:cstheme="minorHAnsi"/>
                <w:sz w:val="28"/>
                <w:szCs w:val="28"/>
              </w:rPr>
              <w:t>Review Specialist III -</w:t>
            </w:r>
            <w:r w:rsidRPr="008C4C6E">
              <w:rPr>
                <w:rFonts w:cstheme="minorHAnsi"/>
                <w:b/>
                <w:bCs/>
                <w:sz w:val="28"/>
                <w:szCs w:val="28"/>
              </w:rPr>
              <w:t>Peraton</w:t>
            </w:r>
          </w:p>
          <w:p w14:paraId="520E4D26" w14:textId="200FD4C7" w:rsidR="003D155E" w:rsidRPr="00275C3B" w:rsidRDefault="003D155E" w:rsidP="00D857BF">
            <w:pPr>
              <w:pStyle w:val="ListBullet"/>
              <w:numPr>
                <w:ilvl w:val="0"/>
                <w:numId w:val="17"/>
              </w:numPr>
              <w:rPr>
                <w:rFonts w:eastAsia="Verdana" w:cstheme="minorHAnsi"/>
                <w:color w:val="auto"/>
                <w:sz w:val="24"/>
                <w:szCs w:val="24"/>
              </w:rPr>
            </w:pPr>
            <w:r w:rsidRPr="00275C3B">
              <w:rPr>
                <w:rFonts w:cstheme="minorHAnsi"/>
                <w:sz w:val="24"/>
                <w:szCs w:val="24"/>
              </w:rPr>
              <w:t>Works closely with Field Managers, Contract Liaisons, and Field Investigators to complete cases to client specifications and timeliness parameters.</w:t>
            </w:r>
          </w:p>
          <w:p w14:paraId="4F72D04F" w14:textId="11526D1D" w:rsidR="00D13586" w:rsidRPr="00275C3B" w:rsidRDefault="003D155E" w:rsidP="00D857BF">
            <w:pPr>
              <w:pStyle w:val="ListBullet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3D3483">
              <w:rPr>
                <w:rFonts w:eastAsia="Times New Roman" w:cstheme="minorHAnsi"/>
                <w:color w:val="000000"/>
                <w:spacing w:val="-3"/>
                <w:sz w:val="24"/>
                <w:szCs w:val="24"/>
              </w:rPr>
              <w:t>Maintains knowledge and familiarity with relevant terminology, policies</w:t>
            </w:r>
            <w:r w:rsidR="008C4C6E" w:rsidRPr="00275C3B">
              <w:rPr>
                <w:rFonts w:eastAsia="Times New Roman" w:cstheme="minorHAnsi"/>
                <w:color w:val="000000"/>
                <w:spacing w:val="-3"/>
                <w:sz w:val="24"/>
                <w:szCs w:val="24"/>
              </w:rPr>
              <w:t xml:space="preserve">, </w:t>
            </w:r>
            <w:r w:rsidRPr="003D3483">
              <w:rPr>
                <w:rFonts w:eastAsia="Times New Roman" w:cstheme="minorHAnsi"/>
                <w:color w:val="000000"/>
                <w:spacing w:val="-3"/>
                <w:sz w:val="24"/>
                <w:szCs w:val="24"/>
              </w:rPr>
              <w:t>and procedures of the procedures as outlined by the contract/customer</w:t>
            </w:r>
          </w:p>
          <w:p w14:paraId="3957308C" w14:textId="49413D81" w:rsidR="008C4C6E" w:rsidRPr="00275C3B" w:rsidRDefault="008C4C6E" w:rsidP="00D857BF">
            <w:pPr>
              <w:pStyle w:val="ListBullet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275C3B">
              <w:rPr>
                <w:rFonts w:cstheme="minorHAnsi"/>
                <w:color w:val="000000"/>
                <w:spacing w:val="-3"/>
                <w:sz w:val="24"/>
                <w:szCs w:val="24"/>
                <w:shd w:val="clear" w:color="auto" w:fill="FFFFFF"/>
              </w:rPr>
              <w:t xml:space="preserve">Assist with quality audits and </w:t>
            </w:r>
            <w:r w:rsidR="00275C3B" w:rsidRPr="00275C3B">
              <w:rPr>
                <w:rFonts w:cstheme="minorHAnsi"/>
                <w:color w:val="000000"/>
                <w:spacing w:val="-3"/>
                <w:sz w:val="24"/>
                <w:szCs w:val="24"/>
                <w:shd w:val="clear" w:color="auto" w:fill="FFFFFF"/>
              </w:rPr>
              <w:t>on-the-job</w:t>
            </w:r>
            <w:r w:rsidRPr="00275C3B">
              <w:rPr>
                <w:rFonts w:cstheme="minorHAnsi"/>
                <w:color w:val="000000"/>
                <w:spacing w:val="-3"/>
                <w:sz w:val="24"/>
                <w:szCs w:val="24"/>
                <w:shd w:val="clear" w:color="auto" w:fill="FFFFFF"/>
              </w:rPr>
              <w:t xml:space="preserve"> training/mentoring for new employees.</w:t>
            </w:r>
          </w:p>
          <w:p w14:paraId="71886831" w14:textId="48E51FDC" w:rsidR="008C4C6E" w:rsidRPr="00275C3B" w:rsidRDefault="008C4C6E" w:rsidP="00D857BF">
            <w:pPr>
              <w:pStyle w:val="ListBullet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275C3B">
              <w:rPr>
                <w:rFonts w:cstheme="minorHAnsi"/>
                <w:color w:val="000000"/>
                <w:spacing w:val="-3"/>
                <w:sz w:val="24"/>
                <w:szCs w:val="24"/>
                <w:shd w:val="clear" w:color="auto" w:fill="FFFFFF"/>
              </w:rPr>
              <w:t>Identifies and tracks common trends for reopens and communicates trends to management</w:t>
            </w:r>
          </w:p>
          <w:p w14:paraId="02AE4C62" w14:textId="642330BB" w:rsidR="00D13586" w:rsidRPr="00324E11" w:rsidRDefault="008C4C6E" w:rsidP="00EE0B8D">
            <w:pPr>
              <w:pStyle w:val="Heading2"/>
              <w:rPr>
                <w:rFonts w:cstheme="minorHAnsi"/>
                <w:sz w:val="28"/>
                <w:szCs w:val="28"/>
              </w:rPr>
            </w:pPr>
            <w:r w:rsidRPr="00324E11">
              <w:rPr>
                <w:rFonts w:cstheme="minorHAnsi"/>
                <w:sz w:val="28"/>
                <w:szCs w:val="28"/>
              </w:rPr>
              <w:t xml:space="preserve"> 12/2018-10/2019</w:t>
            </w:r>
          </w:p>
          <w:p w14:paraId="3DCB71C6" w14:textId="6271E0C3" w:rsidR="00275C3B" w:rsidRDefault="008C4C6E" w:rsidP="00275C3B">
            <w:pPr>
              <w:tabs>
                <w:tab w:val="left" w:pos="1891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r w:rsidRPr="00275C3B">
              <w:rPr>
                <w:rFonts w:cstheme="minorHAnsi"/>
                <w:sz w:val="28"/>
                <w:szCs w:val="28"/>
              </w:rPr>
              <w:t xml:space="preserve">Quality Analyst – </w:t>
            </w:r>
            <w:r w:rsidRPr="00275C3B">
              <w:rPr>
                <w:rFonts w:cstheme="minorHAnsi"/>
                <w:b/>
                <w:bCs/>
                <w:sz w:val="28"/>
                <w:szCs w:val="28"/>
              </w:rPr>
              <w:t>General Dynamics Information Technology</w:t>
            </w:r>
          </w:p>
          <w:p w14:paraId="45C88E54" w14:textId="1DA0E0ED" w:rsidR="00275C3B" w:rsidRPr="00645392" w:rsidRDefault="00275C3B" w:rsidP="00D857BF">
            <w:pPr>
              <w:pStyle w:val="ListParagraph"/>
              <w:numPr>
                <w:ilvl w:val="0"/>
                <w:numId w:val="17"/>
              </w:numPr>
              <w:tabs>
                <w:tab w:val="left" w:pos="189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45392">
              <w:rPr>
                <w:rFonts w:cstheme="minorHAnsi"/>
                <w:sz w:val="24"/>
                <w:szCs w:val="24"/>
              </w:rPr>
              <w:t xml:space="preserve">Provides guidance to investigators on the responsibilities </w:t>
            </w:r>
            <w:r w:rsidR="00324E11" w:rsidRPr="00645392">
              <w:rPr>
                <w:rFonts w:cstheme="minorHAnsi"/>
                <w:sz w:val="24"/>
                <w:szCs w:val="24"/>
              </w:rPr>
              <w:t>of</w:t>
            </w:r>
            <w:r w:rsidRPr="00645392">
              <w:rPr>
                <w:rFonts w:cstheme="minorHAnsi"/>
                <w:sz w:val="24"/>
                <w:szCs w:val="24"/>
              </w:rPr>
              <w:t xml:space="preserve"> the investigation</w:t>
            </w:r>
            <w:r w:rsidR="00324E11" w:rsidRPr="00645392">
              <w:rPr>
                <w:rFonts w:cstheme="minorHAnsi"/>
                <w:sz w:val="24"/>
                <w:szCs w:val="24"/>
              </w:rPr>
              <w:t>.</w:t>
            </w:r>
          </w:p>
          <w:p w14:paraId="734EAEC7" w14:textId="77777777" w:rsidR="00324E11" w:rsidRPr="00645392" w:rsidRDefault="00324E11" w:rsidP="00D857BF">
            <w:pPr>
              <w:pStyle w:val="ListParagraph"/>
              <w:numPr>
                <w:ilvl w:val="0"/>
                <w:numId w:val="17"/>
              </w:numPr>
              <w:tabs>
                <w:tab w:val="left" w:pos="189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45392">
              <w:rPr>
                <w:rFonts w:cstheme="minorHAnsi"/>
                <w:sz w:val="24"/>
                <w:szCs w:val="24"/>
              </w:rPr>
              <w:t>Tracks and maintains case review log.</w:t>
            </w:r>
          </w:p>
          <w:p w14:paraId="7EE1077A" w14:textId="339514FF" w:rsidR="00324E11" w:rsidRPr="00645392" w:rsidRDefault="00324E11" w:rsidP="00D857BF">
            <w:pPr>
              <w:pStyle w:val="ListParagraph"/>
              <w:numPr>
                <w:ilvl w:val="0"/>
                <w:numId w:val="17"/>
              </w:numPr>
              <w:tabs>
                <w:tab w:val="left" w:pos="189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45392">
              <w:rPr>
                <w:rFonts w:cstheme="minorHAnsi"/>
                <w:sz w:val="24"/>
                <w:szCs w:val="24"/>
              </w:rPr>
              <w:t xml:space="preserve">Makes a final assessment on a case for release to </w:t>
            </w:r>
            <w:r w:rsidR="00645392">
              <w:rPr>
                <w:rFonts w:cstheme="minorHAnsi"/>
                <w:sz w:val="24"/>
                <w:szCs w:val="24"/>
              </w:rPr>
              <w:t xml:space="preserve">the </w:t>
            </w:r>
            <w:r w:rsidRPr="00645392">
              <w:rPr>
                <w:rFonts w:cstheme="minorHAnsi"/>
                <w:sz w:val="24"/>
                <w:szCs w:val="24"/>
              </w:rPr>
              <w:t>client or return to an investigator.</w:t>
            </w:r>
          </w:p>
          <w:p w14:paraId="1BF0588F" w14:textId="68409906" w:rsidR="00324E11" w:rsidRPr="00645392" w:rsidRDefault="00324E11" w:rsidP="00D857BF">
            <w:pPr>
              <w:pStyle w:val="ListParagraph"/>
              <w:numPr>
                <w:ilvl w:val="0"/>
                <w:numId w:val="17"/>
              </w:numPr>
              <w:tabs>
                <w:tab w:val="left" w:pos="1891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645392">
              <w:rPr>
                <w:rFonts w:cstheme="minorHAnsi"/>
                <w:sz w:val="24"/>
                <w:szCs w:val="24"/>
              </w:rPr>
              <w:t xml:space="preserve">Use and maintain </w:t>
            </w:r>
            <w:r w:rsidR="00645392">
              <w:rPr>
                <w:rFonts w:cstheme="minorHAnsi"/>
                <w:sz w:val="24"/>
                <w:szCs w:val="24"/>
              </w:rPr>
              <w:t xml:space="preserve">a </w:t>
            </w:r>
            <w:r w:rsidRPr="00645392">
              <w:rPr>
                <w:rFonts w:cstheme="minorHAnsi"/>
                <w:sz w:val="24"/>
                <w:szCs w:val="24"/>
              </w:rPr>
              <w:t xml:space="preserve">content management system to </w:t>
            </w:r>
            <w:r w:rsidR="00645392" w:rsidRPr="00645392">
              <w:rPr>
                <w:rFonts w:cstheme="minorHAnsi"/>
                <w:sz w:val="24"/>
                <w:szCs w:val="24"/>
              </w:rPr>
              <w:t xml:space="preserve">review, grade, and edit reports from </w:t>
            </w:r>
            <w:r w:rsidR="00645392">
              <w:rPr>
                <w:rFonts w:cstheme="minorHAnsi"/>
                <w:sz w:val="24"/>
                <w:szCs w:val="24"/>
              </w:rPr>
              <w:t xml:space="preserve">the </w:t>
            </w:r>
            <w:r w:rsidR="00645392" w:rsidRPr="00645392">
              <w:rPr>
                <w:rFonts w:cstheme="minorHAnsi"/>
                <w:sz w:val="24"/>
                <w:szCs w:val="24"/>
              </w:rPr>
              <w:t>field.</w:t>
            </w:r>
          </w:p>
          <w:p w14:paraId="0D198BA4" w14:textId="77777777" w:rsidR="00645392" w:rsidRDefault="00645392" w:rsidP="00645392">
            <w:pPr>
              <w:pStyle w:val="Heading2"/>
              <w:rPr>
                <w:rFonts w:cstheme="minorHAnsi"/>
                <w:sz w:val="28"/>
                <w:szCs w:val="28"/>
              </w:rPr>
            </w:pPr>
          </w:p>
          <w:p w14:paraId="3FB54F72" w14:textId="056538AB" w:rsidR="00645392" w:rsidRPr="00324E11" w:rsidRDefault="00645392" w:rsidP="00645392">
            <w:pPr>
              <w:pStyle w:val="Heading2"/>
              <w:rPr>
                <w:rFonts w:cstheme="minorHAnsi"/>
                <w:sz w:val="28"/>
                <w:szCs w:val="28"/>
              </w:rPr>
            </w:pPr>
            <w:r w:rsidRPr="00324E11">
              <w:rPr>
                <w:rFonts w:cstheme="minorHAnsi"/>
                <w:sz w:val="28"/>
                <w:szCs w:val="28"/>
              </w:rPr>
              <w:t>10/201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324E11">
              <w:rPr>
                <w:rFonts w:cstheme="minorHAnsi"/>
                <w:sz w:val="28"/>
                <w:szCs w:val="28"/>
              </w:rPr>
              <w:t>-</w:t>
            </w:r>
            <w:r>
              <w:rPr>
                <w:rFonts w:cstheme="minorHAnsi"/>
                <w:sz w:val="28"/>
                <w:szCs w:val="28"/>
              </w:rPr>
              <w:t>11/2018</w:t>
            </w:r>
          </w:p>
          <w:p w14:paraId="29B5A6FA" w14:textId="3C70A265" w:rsidR="00645392" w:rsidRPr="008C4C6E" w:rsidRDefault="00645392" w:rsidP="00645392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C4C6E">
              <w:rPr>
                <w:rFonts w:cstheme="minorHAnsi"/>
                <w:sz w:val="28"/>
                <w:szCs w:val="28"/>
              </w:rPr>
              <w:t>Review Specialist I -</w:t>
            </w:r>
            <w:r>
              <w:rPr>
                <w:rFonts w:cstheme="minorHAnsi"/>
                <w:b/>
                <w:bCs/>
                <w:sz w:val="28"/>
                <w:szCs w:val="28"/>
              </w:rPr>
              <w:t>Keypoint Government Solutions/ Perspecta</w:t>
            </w:r>
          </w:p>
          <w:p w14:paraId="641BB04C" w14:textId="77777777" w:rsidR="00D857BF" w:rsidRPr="00D857BF" w:rsidRDefault="00D857BF" w:rsidP="00D857BF">
            <w:pPr>
              <w:pStyle w:val="ListBullet"/>
              <w:numPr>
                <w:ilvl w:val="0"/>
                <w:numId w:val="17"/>
              </w:numPr>
              <w:rPr>
                <w:rFonts w:cstheme="minorHAnsi"/>
                <w:sz w:val="24"/>
                <w:szCs w:val="24"/>
              </w:rPr>
            </w:pPr>
            <w:r w:rsidRPr="00D857B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Check reports of investigations that help to ensure the safety and security of the nation.</w:t>
            </w:r>
          </w:p>
          <w:p w14:paraId="6C054B51" w14:textId="77777777" w:rsidR="00D857BF" w:rsidRPr="00D857BF" w:rsidRDefault="00D857BF" w:rsidP="00D857B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857BF">
              <w:rPr>
                <w:rFonts w:eastAsia="Times New Roman" w:cstheme="minorHAnsi"/>
                <w:color w:val="000000"/>
                <w:sz w:val="24"/>
                <w:szCs w:val="24"/>
              </w:rPr>
              <w:t>Ensure that the information compiled in the report of investigation is clear, concise, and meets the requirements prescribed by the requesting customer.</w:t>
            </w:r>
          </w:p>
          <w:p w14:paraId="18823BF9" w14:textId="77777777" w:rsidR="00D857BF" w:rsidRPr="00D857BF" w:rsidRDefault="00D857BF" w:rsidP="00D857B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857BF">
              <w:rPr>
                <w:rFonts w:eastAsia="Times New Roman" w:cstheme="minorHAnsi"/>
                <w:color w:val="000000"/>
                <w:sz w:val="24"/>
                <w:szCs w:val="24"/>
              </w:rPr>
              <w:t>Monitor pending cases to ensure compliance with delivery due dates and track submission of investigative leads.</w:t>
            </w:r>
          </w:p>
          <w:p w14:paraId="48A71118" w14:textId="07ABCD91" w:rsidR="00D857BF" w:rsidRPr="00D857BF" w:rsidRDefault="00D857BF" w:rsidP="00D857BF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/>
              <w:rPr>
                <w:rFonts w:ascii="Open Sans" w:eastAsia="Times New Roman" w:hAnsi="Open Sans" w:cs="Open Sans"/>
                <w:color w:val="000000"/>
                <w:sz w:val="27"/>
                <w:szCs w:val="27"/>
              </w:rPr>
            </w:pPr>
            <w:r w:rsidRPr="00D857BF">
              <w:rPr>
                <w:rFonts w:eastAsia="Times New Roman" w:cstheme="minorHAnsi"/>
                <w:color w:val="000000"/>
                <w:sz w:val="24"/>
                <w:szCs w:val="24"/>
              </w:rPr>
              <w:t>Meet quality, timeliness</w:t>
            </w:r>
            <w:r w:rsidR="009552A3">
              <w:rPr>
                <w:rFonts w:eastAsia="Times New Roman" w:cstheme="minorHAnsi"/>
                <w:color w:val="000000"/>
                <w:sz w:val="24"/>
                <w:szCs w:val="24"/>
              </w:rPr>
              <w:t>,</w:t>
            </w:r>
            <w:r w:rsidRPr="00D857BF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and production metrics</w:t>
            </w:r>
            <w:r w:rsidRPr="00D857BF">
              <w:rPr>
                <w:rFonts w:ascii="Open Sans" w:eastAsia="Times New Roman" w:hAnsi="Open Sans" w:cs="Open Sans"/>
                <w:color w:val="000000"/>
                <w:sz w:val="27"/>
                <w:szCs w:val="27"/>
              </w:rPr>
              <w:t>.</w:t>
            </w:r>
          </w:p>
          <w:p w14:paraId="113B7325" w14:textId="77777777" w:rsidR="00645392" w:rsidRPr="00645392" w:rsidRDefault="00645392" w:rsidP="00645392">
            <w:pPr>
              <w:tabs>
                <w:tab w:val="left" w:pos="1891"/>
              </w:tabs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38D7E556" w14:textId="4CA66237" w:rsidR="00B656B9" w:rsidRPr="008C4C6E" w:rsidRDefault="00B656B9" w:rsidP="00645392">
            <w:pPr>
              <w:pStyle w:val="BodyText"/>
              <w:spacing w:before="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5392" w14:paraId="71A97CA4" w14:textId="77777777" w:rsidTr="00A54B8C">
        <w:sdt>
          <w:sdtPr>
            <w:alias w:val="Skills &amp; Abilities:"/>
            <w:tag w:val="Skills &amp; Abilities:"/>
            <w:id w:val="5444160"/>
            <w:placeholder>
              <w:docPart w:val="54BCFA2924CC4935A4F25F52CE592EE4"/>
            </w:placeholder>
            <w:temporary/>
            <w:showingPlcHdr/>
            <w15:appearance w15:val="hidden"/>
          </w:sdtPr>
          <w:sdtContent>
            <w:tc>
              <w:tcPr>
                <w:tcW w:w="2164" w:type="dxa"/>
              </w:tcPr>
              <w:p w14:paraId="0B93EDDF" w14:textId="012DDA0E" w:rsidR="00645392" w:rsidRDefault="00645392" w:rsidP="00645392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8996" w:type="dxa"/>
            <w:gridSpan w:val="2"/>
          </w:tcPr>
          <w:tbl>
            <w:tblPr>
              <w:tblStyle w:val="TableGrid"/>
              <w:tblW w:w="8770" w:type="dxa"/>
              <w:tblInd w:w="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80"/>
              <w:gridCol w:w="5890"/>
            </w:tblGrid>
            <w:tr w:rsidR="00645392" w:rsidRPr="008C4C6E" w14:paraId="5945F037" w14:textId="77777777" w:rsidTr="00E44632">
              <w:tc>
                <w:tcPr>
                  <w:tcW w:w="2880" w:type="dxa"/>
                </w:tcPr>
                <w:p w14:paraId="25486EE8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Microsoft</w:t>
                  </w:r>
                </w:p>
              </w:tc>
              <w:tc>
                <w:tcPr>
                  <w:tcW w:w="5890" w:type="dxa"/>
                </w:tcPr>
                <w:p w14:paraId="66D3753F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JavaScript</w:t>
                  </w:r>
                </w:p>
              </w:tc>
            </w:tr>
            <w:tr w:rsidR="00645392" w:rsidRPr="008C4C6E" w14:paraId="042E18FC" w14:textId="77777777" w:rsidTr="00E44632">
              <w:tc>
                <w:tcPr>
                  <w:tcW w:w="2880" w:type="dxa"/>
                </w:tcPr>
                <w:p w14:paraId="6B1D5142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Docker</w:t>
                  </w:r>
                </w:p>
              </w:tc>
              <w:tc>
                <w:tcPr>
                  <w:tcW w:w="5890" w:type="dxa"/>
                </w:tcPr>
                <w:p w14:paraId="5EC344AA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HTML</w:t>
                  </w:r>
                </w:p>
              </w:tc>
            </w:tr>
            <w:tr w:rsidR="00645392" w:rsidRPr="008C4C6E" w14:paraId="4D4698B4" w14:textId="77777777" w:rsidTr="00E44632">
              <w:tc>
                <w:tcPr>
                  <w:tcW w:w="2880" w:type="dxa"/>
                </w:tcPr>
                <w:p w14:paraId="77812C3F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Amazon Web Services</w:t>
                  </w:r>
                </w:p>
              </w:tc>
              <w:tc>
                <w:tcPr>
                  <w:tcW w:w="5890" w:type="dxa"/>
                </w:tcPr>
                <w:p w14:paraId="318B6FA3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CSS</w:t>
                  </w:r>
                </w:p>
              </w:tc>
            </w:tr>
            <w:tr w:rsidR="00645392" w:rsidRPr="008C4C6E" w14:paraId="67158A39" w14:textId="77777777" w:rsidTr="00E44632">
              <w:tc>
                <w:tcPr>
                  <w:tcW w:w="2880" w:type="dxa"/>
                </w:tcPr>
                <w:p w14:paraId="285D1F16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Boostrap</w:t>
                  </w:r>
                </w:p>
              </w:tc>
              <w:tc>
                <w:tcPr>
                  <w:tcW w:w="5890" w:type="dxa"/>
                </w:tcPr>
                <w:p w14:paraId="177E65D6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Node.Js</w:t>
                  </w:r>
                </w:p>
              </w:tc>
            </w:tr>
            <w:tr w:rsidR="00645392" w:rsidRPr="008C4C6E" w14:paraId="1EB3F0D6" w14:textId="77777777" w:rsidTr="00E44632">
              <w:tc>
                <w:tcPr>
                  <w:tcW w:w="2880" w:type="dxa"/>
                </w:tcPr>
                <w:p w14:paraId="4064917C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Python</w:t>
                  </w:r>
                </w:p>
              </w:tc>
              <w:tc>
                <w:tcPr>
                  <w:tcW w:w="5890" w:type="dxa"/>
                </w:tcPr>
                <w:p w14:paraId="6D2E27A6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</w:pPr>
                  <w:r w:rsidRPr="008C4C6E">
                    <w:rPr>
                      <w:rFonts w:asciiTheme="minorHAnsi" w:hAnsiTheme="minorHAnsi" w:cstheme="minorHAnsi"/>
                      <w:noProof/>
                      <w:sz w:val="22"/>
                      <w:szCs w:val="22"/>
                    </w:rPr>
                    <w:t>React</w:t>
                  </w:r>
                </w:p>
              </w:tc>
            </w:tr>
            <w:tr w:rsidR="00645392" w:rsidRPr="008C4C6E" w14:paraId="04FBE700" w14:textId="77777777" w:rsidTr="00E44632">
              <w:tc>
                <w:tcPr>
                  <w:tcW w:w="2880" w:type="dxa"/>
                </w:tcPr>
                <w:p w14:paraId="782AFA03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890" w:type="dxa"/>
                </w:tcPr>
                <w:p w14:paraId="23C62EBE" w14:textId="77777777" w:rsidR="00645392" w:rsidRPr="008C4C6E" w:rsidRDefault="00645392" w:rsidP="00645392">
                  <w:pPr>
                    <w:pStyle w:val="BodyText"/>
                    <w:tabs>
                      <w:tab w:val="left" w:pos="5699"/>
                    </w:tabs>
                    <w:spacing w:before="48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45192B93" w14:textId="77777777" w:rsidR="00645392" w:rsidRPr="00324E11" w:rsidRDefault="00645392" w:rsidP="00645392">
            <w:pPr>
              <w:pStyle w:val="Heading2"/>
              <w:rPr>
                <w:rFonts w:cstheme="minorHAnsi"/>
                <w:sz w:val="28"/>
                <w:szCs w:val="28"/>
              </w:rPr>
            </w:pPr>
          </w:p>
        </w:tc>
      </w:tr>
      <w:tr w:rsidR="000C6303" w14:paraId="5EE4AD7F" w14:textId="77777777" w:rsidTr="00A54B8C">
        <w:sdt>
          <w:sdtPr>
            <w:alias w:val="Education:"/>
            <w:tag w:val="Education:"/>
            <w:id w:val="5444174"/>
            <w:placeholder>
              <w:docPart w:val="9B285607EF764BE385E6121C7108B65B"/>
            </w:placeholder>
            <w:temporary/>
            <w:showingPlcHdr/>
            <w15:appearance w15:val="hidden"/>
          </w:sdtPr>
          <w:sdtContent>
            <w:tc>
              <w:tcPr>
                <w:tcW w:w="2164" w:type="dxa"/>
              </w:tcPr>
              <w:p w14:paraId="25703449" w14:textId="77777777" w:rsidR="000C6303" w:rsidRPr="00024E30" w:rsidRDefault="000C6303" w:rsidP="000C6303">
                <w:pPr>
                  <w:pStyle w:val="Heading1"/>
                </w:pPr>
                <w:r w:rsidRPr="00024E30">
                  <w:t>Education</w:t>
                </w:r>
              </w:p>
            </w:tc>
          </w:sdtContent>
        </w:sdt>
        <w:tc>
          <w:tcPr>
            <w:tcW w:w="8996" w:type="dxa"/>
            <w:gridSpan w:val="2"/>
          </w:tcPr>
          <w:p w14:paraId="51D2DD7E" w14:textId="77777777" w:rsidR="000C6303" w:rsidRDefault="000C6303" w:rsidP="000C6303">
            <w:pPr>
              <w:pStyle w:val="Heading2"/>
            </w:pPr>
            <w:r>
              <w:t xml:space="preserve">Columbus State University </w:t>
            </w:r>
          </w:p>
          <w:p w14:paraId="2187F8DA" w14:textId="77777777" w:rsidR="000C6303" w:rsidRPr="001A2DAF" w:rsidRDefault="000C6303" w:rsidP="000C6303">
            <w:pPr>
              <w:pStyle w:val="Heading2"/>
            </w:pPr>
            <w:r>
              <w:t>Bachelor of Arts – English Literature and Language</w:t>
            </w:r>
          </w:p>
          <w:p w14:paraId="78628102" w14:textId="77777777" w:rsidR="000C6303" w:rsidRDefault="000C6303" w:rsidP="000C6303">
            <w:r>
              <w:t>Graduation Date: May 2013</w:t>
            </w:r>
          </w:p>
          <w:p w14:paraId="43053E19" w14:textId="77777777" w:rsidR="000C6303" w:rsidRDefault="000C6303" w:rsidP="000C6303"/>
          <w:p w14:paraId="3233D1C1" w14:textId="77777777" w:rsidR="000C6303" w:rsidRPr="000C6303" w:rsidRDefault="000C6303" w:rsidP="000C6303">
            <w:pPr>
              <w:rPr>
                <w:b/>
                <w:bCs/>
                <w:color w:val="auto"/>
              </w:rPr>
            </w:pPr>
            <w:r w:rsidRPr="000C6303">
              <w:rPr>
                <w:b/>
                <w:bCs/>
                <w:color w:val="auto"/>
              </w:rPr>
              <w:t>NuCamp Coding Bootcamp</w:t>
            </w:r>
          </w:p>
          <w:p w14:paraId="2C9B2D82" w14:textId="77777777" w:rsidR="000C6303" w:rsidRPr="000C6303" w:rsidRDefault="000C6303" w:rsidP="000C6303">
            <w:pPr>
              <w:rPr>
                <w:b/>
                <w:bCs/>
                <w:color w:val="auto"/>
              </w:rPr>
            </w:pPr>
            <w:r w:rsidRPr="000C6303">
              <w:rPr>
                <w:b/>
                <w:bCs/>
                <w:color w:val="auto"/>
              </w:rPr>
              <w:t>Software Engineering</w:t>
            </w:r>
          </w:p>
          <w:p w14:paraId="7BC72849" w14:textId="77777777" w:rsidR="000C6303" w:rsidRDefault="000C6303" w:rsidP="000C6303">
            <w:r>
              <w:t>Python, DevOps, Web Development</w:t>
            </w:r>
          </w:p>
          <w:p w14:paraId="2CA8B2EB" w14:textId="254B0BF3" w:rsidR="000C6303" w:rsidRPr="000C6303" w:rsidRDefault="009552A3" w:rsidP="000C6303">
            <w:r>
              <w:t>Completed: 0</w:t>
            </w:r>
            <w:r w:rsidR="00B06C64">
              <w:t>9</w:t>
            </w:r>
            <w:r>
              <w:t>/2022</w:t>
            </w:r>
          </w:p>
        </w:tc>
      </w:tr>
    </w:tbl>
    <w:p w14:paraId="2DC60719" w14:textId="77777777" w:rsidR="00FE0204" w:rsidRDefault="00FE0204" w:rsidP="007A2648">
      <w:pPr>
        <w:pStyle w:val="NoSpacing"/>
      </w:pPr>
    </w:p>
    <w:sectPr w:rsidR="00FE0204" w:rsidSect="00FE0204"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F1757" w14:textId="77777777" w:rsidR="007739EC" w:rsidRDefault="007739EC">
      <w:r>
        <w:separator/>
      </w:r>
    </w:p>
  </w:endnote>
  <w:endnote w:type="continuationSeparator" w:id="0">
    <w:p w14:paraId="3233F612" w14:textId="77777777" w:rsidR="007739EC" w:rsidRDefault="0077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3351" w14:textId="77777777" w:rsidR="007739EC" w:rsidRDefault="007739EC">
      <w:r>
        <w:separator/>
      </w:r>
    </w:p>
  </w:footnote>
  <w:footnote w:type="continuationSeparator" w:id="0">
    <w:p w14:paraId="03B73397" w14:textId="77777777" w:rsidR="007739EC" w:rsidRDefault="00773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7C10201"/>
    <w:multiLevelType w:val="hybridMultilevel"/>
    <w:tmpl w:val="25905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1366B"/>
    <w:multiLevelType w:val="hybridMultilevel"/>
    <w:tmpl w:val="11986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02320"/>
    <w:multiLevelType w:val="multilevel"/>
    <w:tmpl w:val="8822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B326B"/>
    <w:multiLevelType w:val="multilevel"/>
    <w:tmpl w:val="EAA4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A793A"/>
    <w:multiLevelType w:val="hybridMultilevel"/>
    <w:tmpl w:val="DEE0D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005B4"/>
    <w:multiLevelType w:val="hybridMultilevel"/>
    <w:tmpl w:val="DC26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F2A13"/>
    <w:multiLevelType w:val="hybridMultilevel"/>
    <w:tmpl w:val="C4127778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9" w15:restartNumberingAfterBreak="0">
    <w:nsid w:val="649911EC"/>
    <w:multiLevelType w:val="hybridMultilevel"/>
    <w:tmpl w:val="9EB0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544C2"/>
    <w:multiLevelType w:val="multilevel"/>
    <w:tmpl w:val="F502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618662">
    <w:abstractNumId w:val="11"/>
  </w:num>
  <w:num w:numId="2" w16cid:durableId="682971484">
    <w:abstractNumId w:val="9"/>
  </w:num>
  <w:num w:numId="3" w16cid:durableId="1134561926">
    <w:abstractNumId w:val="7"/>
  </w:num>
  <w:num w:numId="4" w16cid:durableId="1869833993">
    <w:abstractNumId w:val="6"/>
  </w:num>
  <w:num w:numId="5" w16cid:durableId="1204562431">
    <w:abstractNumId w:val="5"/>
  </w:num>
  <w:num w:numId="6" w16cid:durableId="1070924580">
    <w:abstractNumId w:val="4"/>
  </w:num>
  <w:num w:numId="7" w16cid:durableId="1994288486">
    <w:abstractNumId w:val="8"/>
  </w:num>
  <w:num w:numId="8" w16cid:durableId="1017195732">
    <w:abstractNumId w:val="3"/>
  </w:num>
  <w:num w:numId="9" w16cid:durableId="1301233179">
    <w:abstractNumId w:val="2"/>
  </w:num>
  <w:num w:numId="10" w16cid:durableId="1418212047">
    <w:abstractNumId w:val="1"/>
  </w:num>
  <w:num w:numId="11" w16cid:durableId="1966740434">
    <w:abstractNumId w:val="0"/>
  </w:num>
  <w:num w:numId="12" w16cid:durableId="1689520607">
    <w:abstractNumId w:val="16"/>
  </w:num>
  <w:num w:numId="13" w16cid:durableId="692926532">
    <w:abstractNumId w:val="18"/>
  </w:num>
  <w:num w:numId="14" w16cid:durableId="1157110850">
    <w:abstractNumId w:val="17"/>
  </w:num>
  <w:num w:numId="15" w16cid:durableId="1759400115">
    <w:abstractNumId w:val="15"/>
  </w:num>
  <w:num w:numId="16" w16cid:durableId="1265186715">
    <w:abstractNumId w:val="19"/>
  </w:num>
  <w:num w:numId="17" w16cid:durableId="1921525115">
    <w:abstractNumId w:val="12"/>
  </w:num>
  <w:num w:numId="18" w16cid:durableId="1375697681">
    <w:abstractNumId w:val="10"/>
  </w:num>
  <w:num w:numId="19" w16cid:durableId="460071828">
    <w:abstractNumId w:val="13"/>
  </w:num>
  <w:num w:numId="20" w16cid:durableId="2052222427">
    <w:abstractNumId w:val="20"/>
  </w:num>
  <w:num w:numId="21" w16cid:durableId="14295394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EE"/>
    <w:rsid w:val="0001722C"/>
    <w:rsid w:val="00024E30"/>
    <w:rsid w:val="00045CE7"/>
    <w:rsid w:val="00066481"/>
    <w:rsid w:val="000C6303"/>
    <w:rsid w:val="00102CBC"/>
    <w:rsid w:val="00127BC3"/>
    <w:rsid w:val="001659F9"/>
    <w:rsid w:val="00184C48"/>
    <w:rsid w:val="001A2DAF"/>
    <w:rsid w:val="001C3DB6"/>
    <w:rsid w:val="001E5C69"/>
    <w:rsid w:val="001F30A4"/>
    <w:rsid w:val="002001BF"/>
    <w:rsid w:val="002275F6"/>
    <w:rsid w:val="00243B94"/>
    <w:rsid w:val="00247188"/>
    <w:rsid w:val="00261DE3"/>
    <w:rsid w:val="00275C3B"/>
    <w:rsid w:val="002B7E4E"/>
    <w:rsid w:val="002F22D0"/>
    <w:rsid w:val="00307B41"/>
    <w:rsid w:val="003105DA"/>
    <w:rsid w:val="00324E11"/>
    <w:rsid w:val="003755F2"/>
    <w:rsid w:val="00384F21"/>
    <w:rsid w:val="003D155E"/>
    <w:rsid w:val="003E2599"/>
    <w:rsid w:val="00413583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14EE"/>
    <w:rsid w:val="005C3A84"/>
    <w:rsid w:val="00617226"/>
    <w:rsid w:val="00645392"/>
    <w:rsid w:val="00647056"/>
    <w:rsid w:val="006704FF"/>
    <w:rsid w:val="00673C26"/>
    <w:rsid w:val="006B4888"/>
    <w:rsid w:val="006D2999"/>
    <w:rsid w:val="006E1E22"/>
    <w:rsid w:val="00730614"/>
    <w:rsid w:val="007739EC"/>
    <w:rsid w:val="007A2648"/>
    <w:rsid w:val="007E1F85"/>
    <w:rsid w:val="008C4C6E"/>
    <w:rsid w:val="008F1622"/>
    <w:rsid w:val="00910CBB"/>
    <w:rsid w:val="00923D54"/>
    <w:rsid w:val="00933AC4"/>
    <w:rsid w:val="009552A3"/>
    <w:rsid w:val="009F50CC"/>
    <w:rsid w:val="00A54B8C"/>
    <w:rsid w:val="00A90A26"/>
    <w:rsid w:val="00A9541B"/>
    <w:rsid w:val="00AA4E22"/>
    <w:rsid w:val="00AA6298"/>
    <w:rsid w:val="00AD1F23"/>
    <w:rsid w:val="00AE4D6C"/>
    <w:rsid w:val="00AE7A54"/>
    <w:rsid w:val="00AF3A64"/>
    <w:rsid w:val="00AF7026"/>
    <w:rsid w:val="00B02849"/>
    <w:rsid w:val="00B06C64"/>
    <w:rsid w:val="00B1053A"/>
    <w:rsid w:val="00B44326"/>
    <w:rsid w:val="00B656B9"/>
    <w:rsid w:val="00B67141"/>
    <w:rsid w:val="00B71752"/>
    <w:rsid w:val="00C23BE0"/>
    <w:rsid w:val="00C87C9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D857BF"/>
    <w:rsid w:val="00D91A92"/>
    <w:rsid w:val="00E02D4E"/>
    <w:rsid w:val="00E20F9E"/>
    <w:rsid w:val="00E239DB"/>
    <w:rsid w:val="00E5147C"/>
    <w:rsid w:val="00E9289A"/>
    <w:rsid w:val="00EC0619"/>
    <w:rsid w:val="00EE0B8D"/>
    <w:rsid w:val="00F068E1"/>
    <w:rsid w:val="00F14524"/>
    <w:rsid w:val="00F66BCB"/>
    <w:rsid w:val="00FE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1A0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paragraph" w:styleId="BodyText">
    <w:name w:val="Body Text"/>
    <w:basedOn w:val="Normal"/>
    <w:link w:val="BodyTextChar"/>
    <w:uiPriority w:val="1"/>
    <w:qFormat/>
    <w:rsid w:val="005C14EE"/>
    <w:pPr>
      <w:widowControl w:val="0"/>
      <w:autoSpaceDE w:val="0"/>
      <w:autoSpaceDN w:val="0"/>
    </w:pPr>
    <w:rPr>
      <w:rFonts w:ascii="Verdana" w:eastAsia="Verdana" w:hAnsi="Verdana" w:cs="Verdana"/>
      <w:color w:val="auto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5C14EE"/>
    <w:rPr>
      <w:rFonts w:ascii="Verdana" w:eastAsia="Verdana" w:hAnsi="Verdana" w:cs="Verdana"/>
      <w:color w:val="auto"/>
      <w:sz w:val="17"/>
      <w:szCs w:val="17"/>
    </w:rPr>
  </w:style>
  <w:style w:type="paragraph" w:styleId="ListParagraph">
    <w:name w:val="List Paragraph"/>
    <w:basedOn w:val="Normal"/>
    <w:uiPriority w:val="34"/>
    <w:unhideWhenUsed/>
    <w:rsid w:val="0027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rl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A09830AF95416CA0E717F598AD3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15710-E5C4-46B3-93B2-7BEA7956CAB4}"/>
      </w:docPartPr>
      <w:docPartBody>
        <w:p w:rsidR="001E7B51" w:rsidRDefault="00FF32A8">
          <w:pPr>
            <w:pStyle w:val="02A09830AF95416CA0E717F598AD33CE"/>
          </w:pPr>
          <w:r>
            <w:t>Objective</w:t>
          </w:r>
        </w:p>
      </w:docPartBody>
    </w:docPart>
    <w:docPart>
      <w:docPartPr>
        <w:name w:val="2FA5E4DC0AE6496AB72F4B870690C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EAD66-6DD8-4ECD-8800-7711A282F0CC}"/>
      </w:docPartPr>
      <w:docPartBody>
        <w:p w:rsidR="001E7B51" w:rsidRDefault="00FF32A8">
          <w:pPr>
            <w:pStyle w:val="2FA5E4DC0AE6496AB72F4B870690CA46"/>
          </w:pPr>
          <w:r>
            <w:t>Experience</w:t>
          </w:r>
        </w:p>
      </w:docPartBody>
    </w:docPart>
    <w:docPart>
      <w:docPartPr>
        <w:name w:val="54BCFA2924CC4935A4F25F52CE592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E4EA-DEB4-46FB-AAF3-423DB12919A2}"/>
      </w:docPartPr>
      <w:docPartBody>
        <w:p w:rsidR="001E7B51" w:rsidRDefault="0060395A" w:rsidP="0060395A">
          <w:pPr>
            <w:pStyle w:val="54BCFA2924CC4935A4F25F52CE592EE4"/>
          </w:pPr>
          <w:r>
            <w:t>Skills &amp; Abilities</w:t>
          </w:r>
        </w:p>
      </w:docPartBody>
    </w:docPart>
    <w:docPart>
      <w:docPartPr>
        <w:name w:val="9B285607EF764BE385E6121C7108B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6604C-E1D5-48A2-BA3D-3324526936BC}"/>
      </w:docPartPr>
      <w:docPartBody>
        <w:p w:rsidR="001E7B51" w:rsidRDefault="0060395A" w:rsidP="0060395A">
          <w:pPr>
            <w:pStyle w:val="9B285607EF764BE385E6121C7108B65B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5A"/>
    <w:rsid w:val="001E7B51"/>
    <w:rsid w:val="0060395A"/>
    <w:rsid w:val="00730C8C"/>
    <w:rsid w:val="00C522D0"/>
    <w:rsid w:val="00F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A09830AF95416CA0E717F598AD33CE">
    <w:name w:val="02A09830AF95416CA0E717F598AD33CE"/>
  </w:style>
  <w:style w:type="paragraph" w:customStyle="1" w:styleId="2FA5E4DC0AE6496AB72F4B870690CA46">
    <w:name w:val="2FA5E4DC0AE6496AB72F4B870690CA46"/>
  </w:style>
  <w:style w:type="paragraph" w:customStyle="1" w:styleId="54BCFA2924CC4935A4F25F52CE592EE4">
    <w:name w:val="54BCFA2924CC4935A4F25F52CE592EE4"/>
    <w:rsid w:val="0060395A"/>
  </w:style>
  <w:style w:type="paragraph" w:customStyle="1" w:styleId="9B285607EF764BE385E6121C7108B65B">
    <w:name w:val="9B285607EF764BE385E6121C7108B65B"/>
    <w:rsid w:val="006039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D861-12CB-40E1-954A-637F3781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0</TotalTime>
  <Pages>1</Pages>
  <Words>311</Words>
  <Characters>1957</Characters>
  <Application>Microsoft Office Word</Application>
  <DocSecurity>0</DocSecurity>
  <Lines>67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2022-05-21T16:22:00Z</dcterms:created>
  <dcterms:modified xsi:type="dcterms:W3CDTF">2022-09-21T18:52:00Z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bec16c533b9c287320b423b45b35a64b0aab0b98fb964da040a8db91aa971c85</vt:lpwstr>
  </property>
</Properties>
</file>